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tbl>
      <w:tblPr>
        <w:tblpPr w:leftFromText="180" w:rightFromText="180" w:horzAnchor="margin" w:tblpX="-90" w:tblpY="-945"/>
        <w:tblW w:w="1088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720"/>
        <w:gridCol w:w="6470"/>
      </w:tblGrid>
      <w:tr w:rsidR="001B2ABD" w:rsidTr="006630BB">
        <w:trPr>
          <w:trHeight w:val="4410"/>
        </w:trPr>
        <w:tc>
          <w:tcPr>
            <w:tcW w:w="3690" w:type="dxa"/>
            <w:vAlign w:val="bottom"/>
          </w:tcPr>
          <w:p w:rsidR="001B2ABD" w:rsidRDefault="006630BB" w:rsidP="006630BB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97100" cy="1967865"/>
                  <wp:effectExtent l="76200" t="76200" r="127000" b="127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G-20131128-0106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196786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6630BB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B51E10" w:rsidP="006630BB">
            <w:pPr>
              <w:pStyle w:val="Title"/>
            </w:pPr>
            <w:r>
              <w:t>Lanette</w:t>
            </w:r>
            <w:r w:rsidR="00E37AB8">
              <w:t xml:space="preserve"> delbridge</w:t>
            </w:r>
          </w:p>
          <w:p w:rsidR="001B2ABD" w:rsidRDefault="00E37AB8" w:rsidP="006630BB">
            <w:pPr>
              <w:pStyle w:val="Subtitle"/>
            </w:pPr>
            <w:r>
              <w:t>J</w:t>
            </w:r>
            <w:r w:rsidR="00BA0D7E">
              <w:t>r.</w:t>
            </w:r>
            <w:bookmarkStart w:id="0" w:name="_GoBack"/>
            <w:bookmarkEnd w:id="0"/>
            <w:r>
              <w:t xml:space="preserve"> web developer</w:t>
            </w:r>
          </w:p>
        </w:tc>
      </w:tr>
      <w:tr w:rsidR="001B2ABD" w:rsidTr="006630BB">
        <w:tc>
          <w:tcPr>
            <w:tcW w:w="3690" w:type="dxa"/>
            <w:shd w:val="clear" w:color="auto" w:fill="002060"/>
          </w:tcPr>
          <w:p w:rsidR="00215EFC" w:rsidRPr="00215EFC" w:rsidRDefault="00B51E10" w:rsidP="00215EFC">
            <w:pPr>
              <w:pStyle w:val="Heading3"/>
            </w:pPr>
            <w:r>
              <w:t>Greetings!</w:t>
            </w:r>
          </w:p>
          <w:p w:rsidR="00F60396" w:rsidRDefault="00F60396" w:rsidP="006630BB">
            <w:r>
              <w:t xml:space="preserve">Newly graduated junior full-stack web developer offering </w:t>
            </w:r>
            <w:r w:rsidR="00B51E10">
              <w:t xml:space="preserve">hard work, </w:t>
            </w:r>
            <w:r>
              <w:t>enthusiasm and design literacy.</w:t>
            </w:r>
          </w:p>
          <w:p w:rsidR="00036450" w:rsidRDefault="00F60396" w:rsidP="006630BB">
            <w:r>
              <w:t>Proficient in building functional rails applications with complete back-end and front-end functionality. Crafty in front end web design with practical knowledge of design techniques. Looking to join an organization where the opportunity for growth and personal development is embraced.</w:t>
            </w:r>
          </w:p>
          <w:p w:rsidR="00F7066B" w:rsidRDefault="00F7066B" w:rsidP="006630BB"/>
          <w:p w:rsidR="00036450" w:rsidRPr="00CB0055" w:rsidRDefault="00F7066B" w:rsidP="006630BB">
            <w:pPr>
              <w:pStyle w:val="Heading3"/>
            </w:pPr>
            <w:r>
              <w:t>Contacts</w:t>
            </w:r>
          </w:p>
          <w:p w:rsidR="006055E3" w:rsidRDefault="006055E3" w:rsidP="006630BB">
            <w:r>
              <w:rPr>
                <w:noProof/>
              </w:rPr>
              <w:drawing>
                <wp:inline distT="0" distB="0" distL="0" distR="0">
                  <wp:extent cx="238125" cy="238125"/>
                  <wp:effectExtent l="0" t="0" r="9525" b="9525"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30BB">
              <w:t>:</w:t>
            </w:r>
            <w:r w:rsidR="00DA731B">
              <w:t xml:space="preserve"> </w:t>
            </w:r>
            <w:r w:rsidR="00B51E10">
              <w:t>215-954-1102</w:t>
            </w:r>
          </w:p>
          <w:p w:rsidR="00F7066B" w:rsidRPr="00F7066B" w:rsidRDefault="006055E3" w:rsidP="006630BB">
            <w:pPr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drawing>
                <wp:inline distT="0" distB="0" distL="0" distR="0">
                  <wp:extent cx="285750" cy="285750"/>
                  <wp:effectExtent l="0" t="0" r="0" b="0"/>
                  <wp:docPr id="5" name="Graphic 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nvelope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30BB">
              <w:t>:</w:t>
            </w:r>
            <w:hyperlink r:id="rId16" w:history="1">
              <w:r w:rsidR="006630BB" w:rsidRPr="005A5663">
                <w:rPr>
                  <w:rStyle w:val="Hyperlink"/>
                </w:rPr>
                <w:t>lanette.delbridge@yahoo.com</w:t>
              </w:r>
            </w:hyperlink>
          </w:p>
          <w:p w:rsidR="00F7066B" w:rsidRDefault="00F7066B" w:rsidP="006630BB">
            <w:r>
              <w:t xml:space="preserve">PORTFOLIO: </w:t>
            </w:r>
            <w:r>
              <w:t xml:space="preserve"> </w:t>
            </w:r>
            <w:hyperlink r:id="rId17" w:history="1">
              <w:r w:rsidRPr="005A5663">
                <w:rPr>
                  <w:rStyle w:val="Hyperlink"/>
                </w:rPr>
                <w:t>https://delbridge.github.io/</w:t>
              </w:r>
            </w:hyperlink>
          </w:p>
          <w:p w:rsidR="00F7066B" w:rsidRDefault="00F7066B" w:rsidP="006630BB">
            <w:r>
              <w:t xml:space="preserve">LINKEDIN: </w:t>
            </w:r>
            <w:hyperlink r:id="rId18" w:history="1">
              <w:r w:rsidRPr="005A5663">
                <w:rPr>
                  <w:rStyle w:val="Hyperlink"/>
                </w:rPr>
                <w:t>https://www.linkedin.com/in/lanette-delbridge/</w:t>
              </w:r>
            </w:hyperlink>
          </w:p>
          <w:p w:rsidR="00F7066B" w:rsidRDefault="00F7066B" w:rsidP="006630BB">
            <w:r>
              <w:lastRenderedPageBreak/>
              <w:t xml:space="preserve">GITHUB: </w:t>
            </w:r>
            <w:hyperlink r:id="rId19" w:history="1">
              <w:r w:rsidRPr="005A5663">
                <w:rPr>
                  <w:rStyle w:val="Hyperlink"/>
                </w:rPr>
                <w:t>https://github.com/Delbridge</w:t>
              </w:r>
            </w:hyperlink>
          </w:p>
          <w:p w:rsidR="00802B80" w:rsidRDefault="00802B80" w:rsidP="006630BB">
            <w:pPr>
              <w:pStyle w:val="Heading3"/>
            </w:pPr>
          </w:p>
          <w:p w:rsidR="004D3011" w:rsidRDefault="00802B80" w:rsidP="006630BB">
            <w:pPr>
              <w:pStyle w:val="Heading3"/>
            </w:pPr>
            <w:r>
              <w:t>Interest</w:t>
            </w:r>
          </w:p>
          <w:p w:rsidR="00802B80" w:rsidRDefault="006055E3" w:rsidP="006630BB"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8" name="Graphic 8" descr="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lant.sv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2B80">
              <w:t>For</w:t>
            </w:r>
            <w:r w:rsidR="00F7066B">
              <w:t>a</w:t>
            </w:r>
            <w:r w:rsidR="00802B80">
              <w:t>ging</w:t>
            </w:r>
          </w:p>
          <w:p w:rsidR="004D3011" w:rsidRDefault="006055E3" w:rsidP="006630BB">
            <w:r>
              <w:rPr>
                <w:noProof/>
              </w:rPr>
              <w:drawing>
                <wp:inline distT="0" distB="0" distL="0" distR="0">
                  <wp:extent cx="361950" cy="361950"/>
                  <wp:effectExtent l="0" t="0" r="0" b="0"/>
                  <wp:docPr id="7" name="Graphic 7" descr="Us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sers.sv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30BB">
              <w:t xml:space="preserve"> </w:t>
            </w:r>
            <w:r w:rsidR="00802B80">
              <w:t xml:space="preserve">History &amp; genealogy </w:t>
            </w:r>
          </w:p>
          <w:p w:rsidR="00802B80" w:rsidRDefault="006055E3" w:rsidP="006630BB">
            <w:r>
              <w:rPr>
                <w:noProof/>
              </w:rPr>
              <w:drawing>
                <wp:inline distT="0" distB="0" distL="0" distR="0">
                  <wp:extent cx="323850" cy="323850"/>
                  <wp:effectExtent l="0" t="0" r="0" b="0"/>
                  <wp:docPr id="9" name="Graphic 9" descr="Scales of Just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alesofJustice.sv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30BB">
              <w:t xml:space="preserve"> </w:t>
            </w:r>
            <w:r w:rsidR="00802B80">
              <w:t xml:space="preserve">Health &amp; Wellness </w:t>
            </w:r>
          </w:p>
          <w:p w:rsidR="00802B80" w:rsidRDefault="006630BB" w:rsidP="006630BB">
            <w:r>
              <w:rPr>
                <w:noProof/>
              </w:rPr>
              <w:drawing>
                <wp:inline distT="0" distB="0" distL="0" distR="0">
                  <wp:extent cx="295275" cy="295275"/>
                  <wp:effectExtent l="0" t="0" r="9525" b="9525"/>
                  <wp:docPr id="13" name="Graphic 13" descr="Mining 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iningTools.sv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2B80">
              <w:t>E</w:t>
            </w:r>
            <w:r w:rsidR="00802B80">
              <w:t>xploring and developing new projects</w:t>
            </w:r>
          </w:p>
          <w:p w:rsidR="004D3011" w:rsidRDefault="00462DB6" w:rsidP="006630BB">
            <w:r>
              <w:rPr>
                <w:noProof/>
              </w:rPr>
              <w:drawing>
                <wp:inline distT="0" distB="0" distL="0" distR="0">
                  <wp:extent cx="304800" cy="304800"/>
                  <wp:effectExtent l="0" t="0" r="0" b="0"/>
                  <wp:docPr id="10" name="Graphic 10" descr="Cam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mera.sv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30BB">
              <w:t xml:space="preserve"> </w:t>
            </w:r>
            <w:r w:rsidR="00802B80">
              <w:t xml:space="preserve">Capturing moments </w:t>
            </w:r>
          </w:p>
          <w:p w:rsidR="004D3011" w:rsidRDefault="00802B80" w:rsidP="006630BB">
            <w:r>
              <w:t xml:space="preserve"> </w:t>
            </w:r>
          </w:p>
          <w:p w:rsidR="00802B80" w:rsidRPr="004D3011" w:rsidRDefault="00802B80" w:rsidP="006630BB"/>
        </w:tc>
        <w:tc>
          <w:tcPr>
            <w:tcW w:w="720" w:type="dxa"/>
          </w:tcPr>
          <w:p w:rsidR="001B2ABD" w:rsidRDefault="001B2ABD" w:rsidP="006630B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1B2ABD" w:rsidRPr="00F7066B" w:rsidRDefault="00B51E10" w:rsidP="006630BB">
            <w:pPr>
              <w:pStyle w:val="Heading2"/>
              <w:rPr>
                <w:u w:val="single"/>
              </w:rPr>
            </w:pPr>
            <w:r w:rsidRPr="00F7066B">
              <w:rPr>
                <w:u w:val="single"/>
              </w:rPr>
              <w:t>Current Projects</w:t>
            </w:r>
          </w:p>
          <w:p w:rsidR="00B51E10" w:rsidRDefault="00B51E10" w:rsidP="006630BB">
            <w:pPr>
              <w:pStyle w:val="Heading3"/>
            </w:pPr>
            <w:r>
              <w:t xml:space="preserve">Writers Social Website </w:t>
            </w:r>
          </w:p>
          <w:p w:rsidR="00B51E10" w:rsidRDefault="00B51E10" w:rsidP="006630BB">
            <w:r>
              <w:t>A social interface for writers. With a search bar, liking and "status" features.</w:t>
            </w:r>
          </w:p>
          <w:p w:rsidR="00B51E10" w:rsidRDefault="00B51E10" w:rsidP="006630BB">
            <w:pPr>
              <w:pStyle w:val="Heading3"/>
            </w:pPr>
            <w:r>
              <w:t>3d world obstacle maze game</w:t>
            </w:r>
          </w:p>
          <w:p w:rsidR="00B51E10" w:rsidRDefault="00B51E10" w:rsidP="006630BB">
            <w:r>
              <w:t xml:space="preserve">Created in </w:t>
            </w:r>
            <w:proofErr w:type="spellStart"/>
            <w:r>
              <w:t>THREEjs</w:t>
            </w:r>
            <w:proofErr w:type="spellEnd"/>
            <w:r>
              <w:t>, a classic obstacle dodge game rendered in a 3d environment with the stage set as a sphere, the rolling player dodges rectangle craters.  </w:t>
            </w:r>
          </w:p>
          <w:p w:rsidR="00036450" w:rsidRDefault="00036450" w:rsidP="006630BB"/>
          <w:p w:rsidR="00036450" w:rsidRPr="00F7066B" w:rsidRDefault="00E37AB8" w:rsidP="006630BB">
            <w:pPr>
              <w:pStyle w:val="Heading2"/>
              <w:rPr>
                <w:u w:val="single"/>
              </w:rPr>
            </w:pPr>
            <w:r w:rsidRPr="00F7066B">
              <w:rPr>
                <w:u w:val="single"/>
              </w:rPr>
              <w:t>E</w:t>
            </w:r>
            <w:r w:rsidR="00B51E10" w:rsidRPr="00F7066B">
              <w:rPr>
                <w:u w:val="single"/>
              </w:rPr>
              <w:t>ducation</w:t>
            </w:r>
          </w:p>
          <w:p w:rsidR="00B51E10" w:rsidRDefault="0007498D" w:rsidP="006630BB">
            <w:pPr>
              <w:pStyle w:val="Heading2"/>
            </w:pPr>
            <w:r>
              <w:t xml:space="preserve">Full Stack Web Development </w:t>
            </w:r>
          </w:p>
          <w:p w:rsidR="00B51E10" w:rsidRPr="0007498D" w:rsidRDefault="0007498D" w:rsidP="006630BB">
            <w:pPr>
              <w:pStyle w:val="Heading3"/>
              <w:rPr>
                <w:i/>
              </w:rPr>
            </w:pPr>
            <w:r>
              <w:t xml:space="preserve">NYCDA ▪ Philadelphia ▪ Unites States  </w:t>
            </w:r>
          </w:p>
          <w:p w:rsidR="00B51E10" w:rsidRDefault="00B51E10" w:rsidP="006630BB">
            <w:pPr>
              <w:pStyle w:val="Date"/>
            </w:pPr>
            <w:r>
              <w:t>04/2018 – 07/2018</w:t>
            </w:r>
          </w:p>
          <w:p w:rsidR="00B51E10" w:rsidRDefault="00B51E10" w:rsidP="006630BB">
            <w:pPr>
              <w:pStyle w:val="ListBullet2"/>
            </w:pPr>
            <w:r>
              <w:t>Design and development of various websites.</w:t>
            </w:r>
          </w:p>
          <w:p w:rsidR="00B51E10" w:rsidRDefault="00B51E10" w:rsidP="006630BB">
            <w:pPr>
              <w:pStyle w:val="ListBullet2"/>
            </w:pPr>
            <w:r>
              <w:t>Created responsive websites from scratch.</w:t>
            </w:r>
          </w:p>
          <w:p w:rsidR="00B51E10" w:rsidRDefault="00B51E10" w:rsidP="006630BB">
            <w:pPr>
              <w:pStyle w:val="ListBullet2"/>
            </w:pPr>
            <w:r>
              <w:t>Actively sought tough projects to develop programming and service skills.</w:t>
            </w:r>
          </w:p>
          <w:p w:rsidR="00B51E10" w:rsidRDefault="00B51E10" w:rsidP="006630BB">
            <w:pPr>
              <w:pStyle w:val="ListBullet2"/>
            </w:pPr>
            <w:r>
              <w:t>Front-end web development and maintenance of web pages.</w:t>
            </w:r>
          </w:p>
          <w:p w:rsidR="00B51E10" w:rsidRDefault="00B51E10" w:rsidP="006630BB">
            <w:pPr>
              <w:pStyle w:val="ListBullet2"/>
            </w:pPr>
            <w:r>
              <w:t xml:space="preserve">Management of priorities and due dates. </w:t>
            </w:r>
            <w:r w:rsidR="00F7066B">
              <w:t>Short- and long-term</w:t>
            </w:r>
            <w:r>
              <w:t xml:space="preserve"> capacity </w:t>
            </w:r>
            <w:r w:rsidR="00E37AB8">
              <w:t>planning</w:t>
            </w:r>
            <w:r>
              <w:t>. Forecasting of workload.</w:t>
            </w:r>
          </w:p>
          <w:p w:rsidR="00B51E10" w:rsidRDefault="00704FD8" w:rsidP="006630BB">
            <w:pPr>
              <w:pStyle w:val="Heading2"/>
            </w:pPr>
            <w:r>
              <w:t>Computer Engineering Technology</w:t>
            </w:r>
          </w:p>
          <w:p w:rsidR="00B51E10" w:rsidRDefault="00704FD8" w:rsidP="006630BB">
            <w:pPr>
              <w:pStyle w:val="Heading3"/>
            </w:pPr>
            <w:r>
              <w:t xml:space="preserve">DeVry University ▪ Philadelphia ▪ United States </w:t>
            </w:r>
          </w:p>
          <w:p w:rsidR="00B51E10" w:rsidRDefault="00B51E10" w:rsidP="006630BB">
            <w:pPr>
              <w:pStyle w:val="Date"/>
            </w:pPr>
            <w:r>
              <w:t>09/2016 – present</w:t>
            </w:r>
          </w:p>
          <w:p w:rsidR="00B51E10" w:rsidRDefault="00B51E10" w:rsidP="006630BB">
            <w:pPr>
              <w:pStyle w:val="ListBullet2"/>
            </w:pPr>
            <w:r>
              <w:lastRenderedPageBreak/>
              <w:t>Hardware and software troubleshooting and repair.</w:t>
            </w:r>
          </w:p>
          <w:p w:rsidR="004D3011" w:rsidRDefault="004D3011" w:rsidP="006630BB"/>
          <w:p w:rsidR="00036450" w:rsidRPr="00F7066B" w:rsidRDefault="00F7066B" w:rsidP="006630BB">
            <w:pPr>
              <w:pStyle w:val="Heading2"/>
              <w:rPr>
                <w:u w:val="single"/>
              </w:rPr>
            </w:pPr>
            <w:r w:rsidRPr="00F7066B">
              <w:rPr>
                <w:u w:val="single"/>
              </w:rPr>
              <w:t>Skills</w:t>
            </w:r>
          </w:p>
          <w:p w:rsidR="00E37AB8" w:rsidRDefault="00E37AB8" w:rsidP="006630BB">
            <w:pPr>
              <w:pStyle w:val="Heading2"/>
            </w:pPr>
            <w:r>
              <w:t>Languages</w:t>
            </w:r>
          </w:p>
          <w:p w:rsidR="00E37AB8" w:rsidRDefault="00E37AB8" w:rsidP="006630BB">
            <w:r>
              <w:t>HTML</w:t>
            </w:r>
            <w:r>
              <w:tab/>
              <w:t>■■■■■</w:t>
            </w:r>
          </w:p>
          <w:p w:rsidR="00E37AB8" w:rsidRDefault="00E37AB8" w:rsidP="006630BB">
            <w:r>
              <w:t>CSS &amp; SASS</w:t>
            </w:r>
            <w:r>
              <w:tab/>
              <w:t>■■■■■</w:t>
            </w:r>
          </w:p>
          <w:p w:rsidR="00E37AB8" w:rsidRDefault="00E37AB8" w:rsidP="006630BB">
            <w:r>
              <w:t>Ruby on Rails</w:t>
            </w:r>
            <w:r>
              <w:tab/>
              <w:t>■■■□□</w:t>
            </w:r>
          </w:p>
          <w:p w:rsidR="00E37AB8" w:rsidRDefault="00E37AB8" w:rsidP="006630BB">
            <w:proofErr w:type="spellStart"/>
            <w:r>
              <w:t>Javascript</w:t>
            </w:r>
            <w:proofErr w:type="spellEnd"/>
            <w:r>
              <w:tab/>
              <w:t>■■□□□</w:t>
            </w:r>
          </w:p>
          <w:p w:rsidR="00036450" w:rsidRDefault="00E37AB8" w:rsidP="006630BB">
            <w:r>
              <w:t>Ruby</w:t>
            </w:r>
          </w:p>
          <w:p w:rsidR="00E37AB8" w:rsidRDefault="00E37AB8" w:rsidP="006630BB">
            <w:pPr>
              <w:pStyle w:val="Heading2"/>
            </w:pPr>
            <w:r>
              <w:t>Software and Programming tools</w:t>
            </w:r>
          </w:p>
          <w:p w:rsidR="00E37AB8" w:rsidRDefault="00E37AB8" w:rsidP="006630BB">
            <w:r>
              <w:t>Windows 10</w:t>
            </w:r>
            <w:r>
              <w:tab/>
            </w:r>
            <w:r w:rsidR="00DA731B">
              <w:t xml:space="preserve">=&gt; </w:t>
            </w:r>
            <w:r w:rsidR="00F7066B">
              <w:t xml:space="preserve"> </w:t>
            </w:r>
            <w:r w:rsidR="00DA731B">
              <w:t xml:space="preserve"> </w:t>
            </w:r>
            <w:r>
              <w:t>Proficient</w:t>
            </w:r>
          </w:p>
          <w:p w:rsidR="00E37AB8" w:rsidRDefault="00E37AB8" w:rsidP="006630BB">
            <w:r>
              <w:t>Visual studio Code</w:t>
            </w:r>
            <w:r>
              <w:tab/>
            </w:r>
            <w:r w:rsidR="00DA731B">
              <w:t xml:space="preserve">=&gt; </w:t>
            </w:r>
            <w:r>
              <w:t>Proficient</w:t>
            </w:r>
          </w:p>
          <w:p w:rsidR="00E37AB8" w:rsidRDefault="00E37AB8" w:rsidP="006630BB">
            <w:r>
              <w:t>git hub</w:t>
            </w:r>
            <w:r w:rsidR="00DA731B">
              <w:t xml:space="preserve">    =&gt;   </w:t>
            </w:r>
            <w:r>
              <w:t>Proficient</w:t>
            </w:r>
          </w:p>
          <w:p w:rsidR="00E37AB8" w:rsidRDefault="00E37AB8" w:rsidP="006630BB">
            <w:r>
              <w:t>git bash</w:t>
            </w:r>
            <w:r w:rsidR="00DA731B">
              <w:t xml:space="preserve">   =&gt; </w:t>
            </w:r>
            <w:r>
              <w:t>Proficient</w:t>
            </w:r>
          </w:p>
          <w:p w:rsidR="00E37AB8" w:rsidRDefault="00E37AB8" w:rsidP="006630BB">
            <w:proofErr w:type="spellStart"/>
            <w:r>
              <w:t>sqlite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r w:rsidR="00DA731B">
              <w:t xml:space="preserve">  =&gt;   </w:t>
            </w:r>
            <w:r>
              <w:t>Proficient</w:t>
            </w:r>
          </w:p>
          <w:p w:rsidR="00E37AB8" w:rsidRPr="004D3011" w:rsidRDefault="00E37AB8" w:rsidP="006630BB">
            <w:pPr>
              <w:rPr>
                <w:color w:val="FFFFFF" w:themeColor="background1"/>
              </w:rPr>
            </w:pPr>
          </w:p>
        </w:tc>
      </w:tr>
    </w:tbl>
    <w:p w:rsidR="00704FD8" w:rsidRDefault="00DA731B" w:rsidP="000C45FF">
      <w:pPr>
        <w:tabs>
          <w:tab w:val="left" w:pos="990"/>
        </w:tabs>
      </w:pPr>
      <w:r>
        <w:lastRenderedPageBreak/>
        <w:t xml:space="preserve">    </w:t>
      </w:r>
    </w:p>
    <w:sectPr w:rsidR="00704FD8" w:rsidSect="000C45FF">
      <w:head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0FD" w:rsidRDefault="00B370FD" w:rsidP="000C45FF">
      <w:r>
        <w:separator/>
      </w:r>
    </w:p>
  </w:endnote>
  <w:endnote w:type="continuationSeparator" w:id="0">
    <w:p w:rsidR="00B370FD" w:rsidRDefault="00B370F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0FD" w:rsidRDefault="00B370FD" w:rsidP="000C45FF">
      <w:r>
        <w:separator/>
      </w:r>
    </w:p>
  </w:footnote>
  <w:footnote w:type="continuationSeparator" w:id="0">
    <w:p w:rsidR="00B370FD" w:rsidRDefault="00B370F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FD8" w:rsidRDefault="00704FD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4800919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96"/>
    <w:rsid w:val="00036450"/>
    <w:rsid w:val="0007498D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1F1F9A"/>
    <w:rsid w:val="00215EF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3F06A0"/>
    <w:rsid w:val="004071FC"/>
    <w:rsid w:val="00445947"/>
    <w:rsid w:val="00462DB6"/>
    <w:rsid w:val="004813B3"/>
    <w:rsid w:val="00496591"/>
    <w:rsid w:val="004C63E4"/>
    <w:rsid w:val="004D3011"/>
    <w:rsid w:val="005262AC"/>
    <w:rsid w:val="00555196"/>
    <w:rsid w:val="005E39D5"/>
    <w:rsid w:val="00600670"/>
    <w:rsid w:val="006055E3"/>
    <w:rsid w:val="0062123A"/>
    <w:rsid w:val="00646E75"/>
    <w:rsid w:val="006630BB"/>
    <w:rsid w:val="006771D0"/>
    <w:rsid w:val="00704FD8"/>
    <w:rsid w:val="00715FCB"/>
    <w:rsid w:val="00743101"/>
    <w:rsid w:val="007775E1"/>
    <w:rsid w:val="007867A0"/>
    <w:rsid w:val="007927F5"/>
    <w:rsid w:val="007E6B0E"/>
    <w:rsid w:val="00802B80"/>
    <w:rsid w:val="00802CA0"/>
    <w:rsid w:val="009260CD"/>
    <w:rsid w:val="00952C25"/>
    <w:rsid w:val="00A2118D"/>
    <w:rsid w:val="00AD76E2"/>
    <w:rsid w:val="00AF2A76"/>
    <w:rsid w:val="00B20152"/>
    <w:rsid w:val="00B359E4"/>
    <w:rsid w:val="00B370FD"/>
    <w:rsid w:val="00B51E10"/>
    <w:rsid w:val="00B57D98"/>
    <w:rsid w:val="00B70850"/>
    <w:rsid w:val="00BA0D7E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A731B"/>
    <w:rsid w:val="00DD172A"/>
    <w:rsid w:val="00E25A26"/>
    <w:rsid w:val="00E37AB8"/>
    <w:rsid w:val="00E4381A"/>
    <w:rsid w:val="00E55D74"/>
    <w:rsid w:val="00F60274"/>
    <w:rsid w:val="00F60396"/>
    <w:rsid w:val="00F7066B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E37AB8"/>
  </w:style>
  <w:style w:type="paragraph" w:styleId="Heading1">
    <w:name w:val="heading 1"/>
    <w:basedOn w:val="Normal"/>
    <w:next w:val="Normal"/>
    <w:link w:val="Heading1Char"/>
    <w:uiPriority w:val="9"/>
    <w:qFormat/>
    <w:rsid w:val="00E37AB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AB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668926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AB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66684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B98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A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A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4445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A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A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5C19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A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44458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7AB8"/>
    <w:rPr>
      <w:rFonts w:asciiTheme="majorHAnsi" w:eastAsiaTheme="majorEastAsia" w:hAnsiTheme="majorHAnsi" w:cstheme="majorBidi"/>
      <w:color w:val="668926" w:themeColor="accent2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37A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E762A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AB8"/>
    <w:rPr>
      <w:rFonts w:asciiTheme="majorHAnsi" w:eastAsiaTheme="majorEastAsia" w:hAnsiTheme="majorHAnsi" w:cstheme="majorBidi"/>
      <w:color w:val="3E762A" w:themeColor="accent1" w:themeShade="BF"/>
      <w:spacing w:val="-10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E37AB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37AB8"/>
    <w:rPr>
      <w:rFonts w:asciiTheme="majorHAnsi" w:eastAsiaTheme="majorEastAsia" w:hAnsiTheme="majorHAnsi" w:cstheme="majorBidi"/>
      <w:color w:val="3E762A" w:themeColor="accent1" w:themeShade="BF"/>
      <w:sz w:val="30"/>
      <w:szCs w:val="30"/>
    </w:rPr>
  </w:style>
  <w:style w:type="paragraph" w:styleId="Date">
    <w:name w:val="Date"/>
    <w:basedOn w:val="Normal"/>
    <w:next w:val="Normal"/>
    <w:link w:val="DateChar"/>
    <w:uiPriority w:val="3"/>
    <w:rsid w:val="00036450"/>
  </w:style>
  <w:style w:type="character" w:customStyle="1" w:styleId="DateChar">
    <w:name w:val="Date Char"/>
    <w:basedOn w:val="DefaultParagraphFont"/>
    <w:link w:val="Date"/>
    <w:uiPriority w:val="3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668926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AB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37AB8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E37AB8"/>
    <w:rPr>
      <w:rFonts w:asciiTheme="majorHAnsi" w:eastAsiaTheme="majorEastAsia" w:hAnsiTheme="majorHAnsi" w:cstheme="majorBidi"/>
      <w:color w:val="066684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37AB8"/>
    <w:rPr>
      <w:rFonts w:asciiTheme="majorHAnsi" w:eastAsiaTheme="majorEastAsia" w:hAnsiTheme="majorHAnsi" w:cstheme="majorBidi"/>
      <w:i/>
      <w:iCs/>
      <w:color w:val="318B98" w:themeColor="accent5" w:themeShade="BF"/>
      <w:sz w:val="25"/>
      <w:szCs w:val="25"/>
    </w:rPr>
  </w:style>
  <w:style w:type="paragraph" w:styleId="ListBullet2">
    <w:name w:val="List Bullet 2"/>
    <w:basedOn w:val="Normal"/>
    <w:uiPriority w:val="99"/>
    <w:unhideWhenUsed/>
    <w:rsid w:val="00B51E10"/>
    <w:pPr>
      <w:numPr>
        <w:numId w:val="1"/>
      </w:numPr>
      <w:contextualSpacing/>
    </w:pPr>
    <w:rPr>
      <w:rFonts w:ascii="Arial" w:eastAsiaTheme="minorHAnsi" w:hAnsi="Arial"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AB8"/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AB8"/>
    <w:rPr>
      <w:rFonts w:asciiTheme="majorHAnsi" w:eastAsiaTheme="majorEastAsia" w:hAnsiTheme="majorHAnsi" w:cstheme="majorBidi"/>
      <w:i/>
      <w:iCs/>
      <w:color w:val="044458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AB8"/>
    <w:rPr>
      <w:rFonts w:asciiTheme="majorHAnsi" w:eastAsiaTheme="majorEastAsia" w:hAnsiTheme="majorHAnsi" w:cstheme="majorBidi"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AB8"/>
    <w:rPr>
      <w:rFonts w:asciiTheme="majorHAnsi" w:eastAsiaTheme="majorEastAsia" w:hAnsiTheme="majorHAnsi" w:cstheme="majorBidi"/>
      <w:color w:val="445C19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AB8"/>
    <w:rPr>
      <w:rFonts w:asciiTheme="majorHAnsi" w:eastAsiaTheme="majorEastAsia" w:hAnsiTheme="majorHAnsi" w:cstheme="majorBidi"/>
      <w:color w:val="044458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AB8"/>
    <w:pPr>
      <w:spacing w:line="240" w:lineRule="auto"/>
    </w:pPr>
    <w:rPr>
      <w:b/>
      <w:bCs/>
      <w:smallCaps/>
      <w:color w:val="549E39" w:themeColor="accent1"/>
      <w:spacing w:val="6"/>
    </w:rPr>
  </w:style>
  <w:style w:type="character" w:styleId="Strong">
    <w:name w:val="Strong"/>
    <w:basedOn w:val="DefaultParagraphFont"/>
    <w:uiPriority w:val="22"/>
    <w:qFormat/>
    <w:rsid w:val="00E37AB8"/>
    <w:rPr>
      <w:b/>
      <w:bCs/>
    </w:rPr>
  </w:style>
  <w:style w:type="paragraph" w:styleId="NoSpacing">
    <w:name w:val="No Spacing"/>
    <w:uiPriority w:val="1"/>
    <w:qFormat/>
    <w:rsid w:val="00E37A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7AB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7A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AB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AB8"/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37A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37AB8"/>
    <w:rPr>
      <w:b w:val="0"/>
      <w:bCs w:val="0"/>
      <w:i/>
      <w:iCs/>
      <w:color w:val="549E39" w:themeColor="accent1"/>
    </w:rPr>
  </w:style>
  <w:style w:type="character" w:styleId="SubtleReference">
    <w:name w:val="Subtle Reference"/>
    <w:basedOn w:val="DefaultParagraphFont"/>
    <w:uiPriority w:val="31"/>
    <w:qFormat/>
    <w:rsid w:val="00E37AB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7AB8"/>
    <w:rPr>
      <w:b/>
      <w:bCs/>
      <w:smallCaps/>
      <w:color w:val="549E39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7AB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AB8"/>
    <w:pPr>
      <w:outlineLvl w:val="9"/>
    </w:pPr>
  </w:style>
  <w:style w:type="paragraph" w:styleId="ListParagraph">
    <w:name w:val="List Paragraph"/>
    <w:basedOn w:val="Normal"/>
    <w:uiPriority w:val="34"/>
    <w:qFormat/>
    <w:rsid w:val="007E6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hyperlink" Target="https://www.linkedin.com/in/lanette-delbridge/" TargetMode="External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sv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elbridge.github.io/" TargetMode="External"/><Relationship Id="rId25" Type="http://schemas.openxmlformats.org/officeDocument/2006/relationships/image" Target="media/image11.svg"/><Relationship Id="rId2" Type="http://schemas.openxmlformats.org/officeDocument/2006/relationships/customXml" Target="../customXml/item2.xml"/><Relationship Id="rId16" Type="http://schemas.openxmlformats.org/officeDocument/2006/relationships/hyperlink" Target="mailto:lanette.delbridge@yahoo.com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9.sv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hyperlink" Target="https://github.com/Delbridge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sv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svg"/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et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1478CC-A0A1-4CD9-80ED-0AD6C2A0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2019-02-18T22:01:00Z</dcterms:created>
  <dcterms:modified xsi:type="dcterms:W3CDTF">2019-02-19T00:57:00Z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